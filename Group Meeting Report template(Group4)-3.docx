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CCE8CF" w:themeColor="background1"/>
          <w:sz w:val="28"/>
          <w:szCs w:val="28"/>
        </w:rPr>
        <w:t>Note: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CCE8C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  <w:r>
        <w:rPr>
          <w:rFonts w:cstheme="minorHAnsi"/>
          <w:color w:val="CCE8C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related to </w:t>
      </w:r>
      <w:r>
        <w:rPr>
          <w:rFonts w:cstheme="minorHAnsi"/>
          <w:color w:val="CCE8C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your </w:t>
      </w:r>
      <w:r>
        <w:rPr>
          <w:rFonts w:cstheme="minorHAnsi"/>
          <w:color w:val="CCE8C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below</w:t>
      </w:r>
      <w:r>
        <w:rPr>
          <w:rFonts w:cstheme="minorHAnsi"/>
          <w:color w:val="CCE8C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convert </w:t>
      </w:r>
      <w:r>
        <w:rPr>
          <w:rFonts w:cstheme="minorHAnsi"/>
          <w:color w:val="CCE8C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CCE8CF" w:themeColor="background1"/>
          <w:sz w:val="28"/>
          <w:szCs w:val="28"/>
        </w:rPr>
        <w:t>.</w:t>
      </w:r>
    </w:p>
    <w:p w14:paraId="725E4A89" w14:textId="1D756F6A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11296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95D342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e.g.</w:t>
            </w:r>
            <w:proofErr w:type="gramEnd"/>
            <w:r>
              <w:rPr>
                <w:rFonts w:cstheme="minorHAnsi"/>
              </w:rPr>
              <w:t xml:space="preserve"> Group 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6D9CF4C1" w:rsidR="002B2D13" w:rsidRPr="000547C0" w:rsidRDefault="0061129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779" w:type="dxa"/>
          </w:tcPr>
          <w:p w14:paraId="2727D4AE" w14:textId="77777777" w:rsidR="002B2D13" w:rsidRPr="000547C0" w:rsidRDefault="0070642F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598C5E82" w:rsidR="002B2D13" w:rsidRPr="000547C0" w:rsidRDefault="0061129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70642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71734BB" w:rsidR="00212D56" w:rsidRPr="000547C0" w:rsidRDefault="00611296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Jim,Jerry</w:t>
            </w:r>
            <w:proofErr w:type="gramEnd"/>
            <w:r>
              <w:rPr>
                <w:rFonts w:cstheme="minorHAnsi"/>
              </w:rPr>
              <w:t>,Sic,Robby</w:t>
            </w:r>
            <w:proofErr w:type="spellEnd"/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FE00271" w:rsidR="00212D56" w:rsidRPr="000547C0" w:rsidRDefault="0061129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70642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53057A56" w:rsidR="00212D56" w:rsidRPr="000547C0" w:rsidRDefault="00611296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Pens,notebooks</w:t>
            </w:r>
            <w:proofErr w:type="gramEnd"/>
            <w:r>
              <w:rPr>
                <w:rFonts w:cstheme="minorHAnsi"/>
              </w:rPr>
              <w:t>,mobilephone</w:t>
            </w:r>
            <w:proofErr w:type="spellEnd"/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60BAAD22" w14:textId="163C76FC" w:rsidR="000547C0" w:rsidRDefault="00611296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Improve environment quality</w:t>
            </w:r>
          </w:p>
          <w:p w14:paraId="577E2526" w14:textId="77777777" w:rsidR="00611296" w:rsidRPr="00611296" w:rsidRDefault="00611296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L</w:t>
            </w:r>
            <w:r>
              <w:rPr>
                <w:rFonts w:eastAsia="黑体" w:cstheme="minorHAnsi"/>
                <w:lang w:eastAsia="zh-CN"/>
              </w:rPr>
              <w:t>ess industry pollution</w:t>
            </w:r>
          </w:p>
          <w:p w14:paraId="2EDE499F" w14:textId="618ADAF9" w:rsidR="00611296" w:rsidRPr="000547C0" w:rsidRDefault="00611296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U</w:t>
            </w:r>
            <w:r>
              <w:rPr>
                <w:rFonts w:eastAsia="黑体" w:cstheme="minorHAnsi"/>
                <w:lang w:eastAsia="zh-CN"/>
              </w:rPr>
              <w:t>se more green energy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3DCE71D" w:rsidR="002B2D13" w:rsidRPr="000547C0" w:rsidRDefault="00611296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environment quality</w:t>
            </w:r>
          </w:p>
        </w:tc>
        <w:tc>
          <w:tcPr>
            <w:tcW w:w="1324" w:type="dxa"/>
          </w:tcPr>
          <w:p w14:paraId="0938B73C" w14:textId="77777777" w:rsidR="002B2D13" w:rsidRPr="000547C0" w:rsidRDefault="0070642F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296F6BA" w:rsidR="002B2D13" w:rsidRPr="000547C0" w:rsidRDefault="00611296">
            <w:pPr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</w:tr>
    </w:tbl>
    <w:p w14:paraId="674793E3" w14:textId="77777777" w:rsidR="002B2D13" w:rsidRPr="000547C0" w:rsidRDefault="0070642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D991412" w:rsidR="002B2D13" w:rsidRPr="000547C0" w:rsidRDefault="00611296">
      <w:pPr>
        <w:rPr>
          <w:rFonts w:cstheme="minorHAnsi"/>
        </w:rPr>
      </w:pPr>
      <w:r>
        <w:rPr>
          <w:rFonts w:cstheme="minorHAnsi"/>
        </w:rPr>
        <w:t>Environment is very vital.</w:t>
      </w:r>
    </w:p>
    <w:p w14:paraId="109ADBA9" w14:textId="77777777" w:rsidR="002B2D13" w:rsidRPr="000547C0" w:rsidRDefault="0070642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25B5A50D" w:rsidR="002B2D13" w:rsidRPr="000547C0" w:rsidRDefault="00611296">
      <w:pPr>
        <w:rPr>
          <w:rFonts w:cstheme="minorHAnsi"/>
        </w:rPr>
      </w:pPr>
      <w:r>
        <w:rPr>
          <w:rFonts w:cstheme="minorHAnsi"/>
        </w:rPr>
        <w:t>Let’s protect it.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70642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70642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70642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62AF1EF" w:rsidR="002B2D13" w:rsidRPr="000547C0" w:rsidRDefault="00611296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Observe environment</w:t>
            </w:r>
          </w:p>
        </w:tc>
        <w:tc>
          <w:tcPr>
            <w:tcW w:w="3060" w:type="dxa"/>
          </w:tcPr>
          <w:p w14:paraId="06BF676B" w14:textId="4059CD50" w:rsidR="002B2D13" w:rsidRPr="000547C0" w:rsidRDefault="00611296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</w:tcPr>
          <w:p w14:paraId="77EF2373" w14:textId="1BDF80CC" w:rsidR="002B2D13" w:rsidRPr="000547C0" w:rsidRDefault="00611296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12.10.2021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C08A0BE" w:rsidR="002B2D13" w:rsidRPr="000547C0" w:rsidRDefault="00611296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Write survey</w:t>
            </w:r>
          </w:p>
        </w:tc>
        <w:tc>
          <w:tcPr>
            <w:tcW w:w="3060" w:type="dxa"/>
          </w:tcPr>
          <w:p w14:paraId="7376FD88" w14:textId="0B287743" w:rsidR="002B2D13" w:rsidRPr="00611296" w:rsidRDefault="00611296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ic</w:t>
            </w:r>
          </w:p>
        </w:tc>
        <w:tc>
          <w:tcPr>
            <w:tcW w:w="1854" w:type="dxa"/>
          </w:tcPr>
          <w:p w14:paraId="36E951F4" w14:textId="633FA1E9" w:rsidR="002B2D13" w:rsidRPr="000547C0" w:rsidRDefault="00611296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12.11.2021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17AD7A16" w:rsidR="002B2D13" w:rsidRPr="000547C0" w:rsidRDefault="00611296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suggestion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D571DAC" w:rsidR="002B2D13" w:rsidRPr="000547C0" w:rsidRDefault="00611296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2AE4868" w:rsidR="002B2D13" w:rsidRPr="000547C0" w:rsidRDefault="00611296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12.12.2021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684273E1" w:rsidR="00D62E01" w:rsidRPr="000547C0" w:rsidRDefault="00393E3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Less industry pollution</w:t>
            </w:r>
          </w:p>
        </w:tc>
        <w:tc>
          <w:tcPr>
            <w:tcW w:w="1324" w:type="dxa"/>
          </w:tcPr>
          <w:p w14:paraId="4091F5A5" w14:textId="77777777" w:rsidR="00D62E01" w:rsidRPr="000547C0" w:rsidRDefault="0070642F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2DE7422" w:rsidR="00D62E01" w:rsidRPr="000547C0" w:rsidRDefault="00393E3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</w:tr>
    </w:tbl>
    <w:p w14:paraId="678F69FE" w14:textId="77777777" w:rsidR="00D62E01" w:rsidRPr="000547C0" w:rsidRDefault="0070642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6F77209" w:rsidR="00D62E01" w:rsidRPr="000547C0" w:rsidRDefault="00393E37" w:rsidP="00D62E01">
      <w:pPr>
        <w:rPr>
          <w:rFonts w:cstheme="minorHAnsi"/>
        </w:rPr>
      </w:pPr>
      <w:r>
        <w:rPr>
          <w:rFonts w:cstheme="minorHAnsi"/>
        </w:rPr>
        <w:t>Air is polluted</w:t>
      </w:r>
    </w:p>
    <w:p w14:paraId="1804FCAD" w14:textId="77777777" w:rsidR="00D62E01" w:rsidRPr="000547C0" w:rsidRDefault="0070642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06D81E7" w:rsidR="00D62E01" w:rsidRPr="000547C0" w:rsidRDefault="00393E37" w:rsidP="00D62E01">
      <w:pPr>
        <w:rPr>
          <w:rFonts w:cstheme="minorHAnsi"/>
        </w:rPr>
      </w:pPr>
      <w:r>
        <w:rPr>
          <w:rFonts w:cstheme="minorHAnsi"/>
        </w:rPr>
        <w:t>Influence health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70642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70642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70642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4874EF1D" w:rsidR="00D60069" w:rsidRPr="000547C0" w:rsidRDefault="00393E37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investigate ingredient</w:t>
            </w:r>
          </w:p>
        </w:tc>
        <w:tc>
          <w:tcPr>
            <w:tcW w:w="3060" w:type="dxa"/>
          </w:tcPr>
          <w:p w14:paraId="5D1FAAC7" w14:textId="41B529BC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854" w:type="dxa"/>
          </w:tcPr>
          <w:p w14:paraId="22E77F38" w14:textId="5FA7567E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12.13.2021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4D93E9A3" w:rsidR="00D60069" w:rsidRPr="000547C0" w:rsidRDefault="00393E37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consist of pollution</w:t>
            </w:r>
          </w:p>
        </w:tc>
        <w:tc>
          <w:tcPr>
            <w:tcW w:w="3060" w:type="dxa"/>
          </w:tcPr>
          <w:p w14:paraId="20BA607F" w14:textId="080E2C7F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</w:tcPr>
          <w:p w14:paraId="2914B697" w14:textId="46125AE5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12.14.2021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538341C2" w:rsidR="00D60069" w:rsidRPr="000547C0" w:rsidRDefault="00393E37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how to solve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55F1B7DD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1D79642A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12.15.2021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0083A48B" w:rsidR="00D62E01" w:rsidRPr="000547C0" w:rsidRDefault="00393E3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Use more green energy</w:t>
            </w:r>
          </w:p>
        </w:tc>
        <w:tc>
          <w:tcPr>
            <w:tcW w:w="1324" w:type="dxa"/>
          </w:tcPr>
          <w:p w14:paraId="09D75167" w14:textId="77777777" w:rsidR="00D62E01" w:rsidRPr="000547C0" w:rsidRDefault="0070642F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44CA88A6" w:rsidR="00D62E01" w:rsidRPr="000547C0" w:rsidRDefault="00393E3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</w:tr>
    </w:tbl>
    <w:p w14:paraId="11A9415B" w14:textId="77777777" w:rsidR="00D62E01" w:rsidRPr="000547C0" w:rsidRDefault="0070642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2D1800C7" w:rsidR="00D62E01" w:rsidRPr="000547C0" w:rsidRDefault="00393E37" w:rsidP="00D62E01">
      <w:pPr>
        <w:rPr>
          <w:rFonts w:cstheme="minorHAnsi"/>
        </w:rPr>
      </w:pPr>
      <w:r>
        <w:rPr>
          <w:rFonts w:cstheme="minorHAnsi"/>
        </w:rPr>
        <w:t>Resource is limited on earth</w:t>
      </w:r>
    </w:p>
    <w:p w14:paraId="31CCF89C" w14:textId="77777777" w:rsidR="00D62E01" w:rsidRPr="000547C0" w:rsidRDefault="0070642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562C9748" w:rsidR="00D62E01" w:rsidRPr="000547C0" w:rsidRDefault="00393E37" w:rsidP="00D62E01">
      <w:pPr>
        <w:rPr>
          <w:rFonts w:cstheme="minorHAnsi"/>
        </w:rPr>
      </w:pPr>
      <w:r>
        <w:rPr>
          <w:rFonts w:cstheme="minorHAnsi"/>
        </w:rPr>
        <w:t>Green energy is environmental.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70642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70642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70642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088FE231" w:rsidR="00D60069" w:rsidRPr="000547C0" w:rsidRDefault="00393E37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survey of green </w:t>
            </w:r>
            <w:proofErr w:type="spellStart"/>
            <w:r>
              <w:rPr>
                <w:rFonts w:cstheme="minorHAnsi"/>
              </w:rPr>
              <w:t>enersy</w:t>
            </w:r>
            <w:proofErr w:type="spellEnd"/>
          </w:p>
        </w:tc>
        <w:tc>
          <w:tcPr>
            <w:tcW w:w="3060" w:type="dxa"/>
          </w:tcPr>
          <w:p w14:paraId="5840FF51" w14:textId="0DC54BF1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854" w:type="dxa"/>
          </w:tcPr>
          <w:p w14:paraId="508F98FF" w14:textId="69A00FAA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12.16.2021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0F018C24" w:rsidR="00D60069" w:rsidRPr="000547C0" w:rsidRDefault="00393E37" w:rsidP="00284200">
            <w:pPr>
              <w:pStyle w:val="a"/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maxium</w:t>
            </w:r>
            <w:proofErr w:type="spellEnd"/>
            <w:r>
              <w:rPr>
                <w:rFonts w:cstheme="minorHAnsi"/>
              </w:rPr>
              <w:t xml:space="preserve"> profit of green energy</w:t>
            </w:r>
          </w:p>
        </w:tc>
        <w:tc>
          <w:tcPr>
            <w:tcW w:w="3060" w:type="dxa"/>
          </w:tcPr>
          <w:p w14:paraId="26521943" w14:textId="4255413B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  <w:tc>
          <w:tcPr>
            <w:tcW w:w="1854" w:type="dxa"/>
          </w:tcPr>
          <w:p w14:paraId="369FE76C" w14:textId="2D9040F2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12.17.2021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0957D0EF" w:rsidR="00D60069" w:rsidRPr="000547C0" w:rsidRDefault="00393E37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a</w:t>
            </w:r>
            <w:r>
              <w:rPr>
                <w:rFonts w:eastAsia="黑体" w:cstheme="minorHAnsi"/>
                <w:lang w:eastAsia="zh-CN"/>
              </w:rPr>
              <w:t>ppeal to people to use it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2D3EAC51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79FA0671" w:rsidR="00D60069" w:rsidRPr="000547C0" w:rsidRDefault="00393E3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12.18.2021</w:t>
            </w:r>
          </w:p>
        </w:tc>
      </w:tr>
    </w:tbl>
    <w:p w14:paraId="2697D922" w14:textId="77777777" w:rsidR="002B2D13" w:rsidRPr="000547C0" w:rsidRDefault="0070642F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70642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3D59019" w:rsidR="002B2D13" w:rsidRPr="000547C0" w:rsidRDefault="00393E3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Git,gitub</w:t>
      </w:r>
      <w:proofErr w:type="spellEnd"/>
      <w:proofErr w:type="gramEnd"/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3420EFA" w:rsidR="00212D56" w:rsidRPr="000547C0" w:rsidRDefault="00393E37" w:rsidP="00212D56">
      <w:pPr>
        <w:rPr>
          <w:rFonts w:cstheme="minorHAnsi"/>
        </w:rPr>
      </w:pPr>
      <w:r>
        <w:rPr>
          <w:rFonts w:cstheme="minorHAnsi"/>
        </w:rPr>
        <w:t>End.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A1CA" w14:textId="77777777" w:rsidR="0070642F" w:rsidRDefault="0070642F">
      <w:pPr>
        <w:spacing w:before="0" w:after="0"/>
      </w:pPr>
      <w:r>
        <w:separator/>
      </w:r>
    </w:p>
  </w:endnote>
  <w:endnote w:type="continuationSeparator" w:id="0">
    <w:p w14:paraId="7F582143" w14:textId="77777777" w:rsidR="0070642F" w:rsidRDefault="007064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BC76" w14:textId="77777777" w:rsidR="0070642F" w:rsidRDefault="0070642F">
      <w:pPr>
        <w:spacing w:before="0" w:after="0"/>
      </w:pPr>
      <w:r>
        <w:separator/>
      </w:r>
    </w:p>
  </w:footnote>
  <w:footnote w:type="continuationSeparator" w:id="0">
    <w:p w14:paraId="3780A598" w14:textId="77777777" w:rsidR="0070642F" w:rsidRDefault="0070642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93E37"/>
    <w:rsid w:val="003D5BF7"/>
    <w:rsid w:val="003D5D47"/>
    <w:rsid w:val="003F257D"/>
    <w:rsid w:val="004F7189"/>
    <w:rsid w:val="005A7328"/>
    <w:rsid w:val="00611296"/>
    <w:rsid w:val="006344A8"/>
    <w:rsid w:val="006C2459"/>
    <w:rsid w:val="006F5CF4"/>
    <w:rsid w:val="0070642F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00A00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姓 名</cp:lastModifiedBy>
  <cp:revision>2</cp:revision>
  <dcterms:created xsi:type="dcterms:W3CDTF">2022-01-05T09:15:00Z</dcterms:created>
  <dcterms:modified xsi:type="dcterms:W3CDTF">2022-01-05T09:15:00Z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