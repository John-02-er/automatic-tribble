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CCE8CF" w:themeColor="background1"/>
          <w:sz w:val="28"/>
          <w:szCs w:val="28"/>
        </w:rPr>
        <w:t>Note:</w:t>
      </w:r>
      <w:r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CCE8C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</w:t>
      </w:r>
      <w:r>
        <w:rPr>
          <w:rFonts w:cstheme="minorHAnsi"/>
          <w:color w:val="CCE8C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related to </w:t>
      </w:r>
      <w:r>
        <w:rPr>
          <w:rFonts w:cstheme="minorHAnsi"/>
          <w:color w:val="CCE8C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your </w:t>
      </w:r>
      <w:r>
        <w:rPr>
          <w:rFonts w:cstheme="minorHAnsi"/>
          <w:color w:val="CCE8C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below</w:t>
      </w:r>
      <w:r>
        <w:rPr>
          <w:rFonts w:cstheme="minorHAnsi"/>
          <w:color w:val="CCE8C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CCE8CF" w:themeColor="background1"/>
          <w:sz w:val="28"/>
          <w:szCs w:val="28"/>
        </w:rPr>
      </w:pPr>
      <w:r>
        <w:rPr>
          <w:rFonts w:cstheme="minorHAnsi"/>
          <w:color w:val="CCE8C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convert </w:t>
      </w:r>
      <w:r>
        <w:rPr>
          <w:rFonts w:cstheme="minorHAnsi"/>
          <w:color w:val="CCE8C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CCE8C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CCE8CF" w:themeColor="background1"/>
          <w:sz w:val="28"/>
          <w:szCs w:val="28"/>
        </w:rPr>
        <w:t>.</w:t>
      </w:r>
    </w:p>
    <w:p w14:paraId="725E4A89" w14:textId="31E945AC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7142A3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8D70256" w:rsidR="002B2D13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Group4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2C54052" w:rsidR="002B2D13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779" w:type="dxa"/>
          </w:tcPr>
          <w:p w14:paraId="2727D4AE" w14:textId="77777777" w:rsidR="002B2D13" w:rsidRPr="000547C0" w:rsidRDefault="002250A1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53160D9E" w:rsidR="002B2D13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2250A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379E04BD" w:rsidR="00212D56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Jim,Robby</w:t>
            </w:r>
            <w:proofErr w:type="gramEnd"/>
            <w:r>
              <w:rPr>
                <w:rFonts w:cstheme="minorHAnsi"/>
              </w:rPr>
              <w:t>,Sic,Jerry</w:t>
            </w:r>
            <w:proofErr w:type="spellEnd"/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AF30F0D" w:rsidR="00212D56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2250A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512897EE" w:rsidR="00212D56" w:rsidRPr="000547C0" w:rsidRDefault="005A5C17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Pens,notebooks</w:t>
            </w:r>
            <w:proofErr w:type="gramEnd"/>
            <w:r>
              <w:rPr>
                <w:rFonts w:cstheme="minorHAnsi"/>
              </w:rPr>
              <w:t>,mobilephone</w:t>
            </w:r>
            <w:proofErr w:type="spellEnd"/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3E997DC6" w14:textId="77777777" w:rsidR="000547C0" w:rsidRDefault="005A5C1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Creation of production</w:t>
            </w:r>
          </w:p>
          <w:p w14:paraId="27B7A8BA" w14:textId="77777777" w:rsidR="005A5C17" w:rsidRPr="005A5C17" w:rsidRDefault="005A5C1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Upgrade chip technique</w:t>
            </w:r>
          </w:p>
          <w:p w14:paraId="2EDE499F" w14:textId="4953B41B" w:rsidR="005A5C17" w:rsidRPr="000547C0" w:rsidRDefault="005A5C17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Improve skills of using git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2C53C8B1" w:rsidR="002B2D13" w:rsidRPr="000547C0" w:rsidRDefault="005A5C1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Reation</w:t>
            </w:r>
            <w:proofErr w:type="spellEnd"/>
            <w:r>
              <w:rPr>
                <w:rFonts w:cstheme="minorHAnsi"/>
              </w:rPr>
              <w:t xml:space="preserve"> of production</w:t>
            </w:r>
          </w:p>
        </w:tc>
        <w:tc>
          <w:tcPr>
            <w:tcW w:w="1324" w:type="dxa"/>
          </w:tcPr>
          <w:p w14:paraId="0938B73C" w14:textId="77777777" w:rsidR="002B2D13" w:rsidRPr="000547C0" w:rsidRDefault="002250A1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067F90C3" w:rsidR="002B2D13" w:rsidRPr="000547C0" w:rsidRDefault="005A5C17">
            <w:pPr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</w:tr>
    </w:tbl>
    <w:p w14:paraId="674793E3" w14:textId="77777777" w:rsidR="002B2D13" w:rsidRPr="000547C0" w:rsidRDefault="002250A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18E3631" w:rsidR="002B2D13" w:rsidRPr="000547C0" w:rsidRDefault="005A5C17">
      <w:pPr>
        <w:rPr>
          <w:rFonts w:cstheme="minorHAnsi"/>
        </w:rPr>
      </w:pPr>
      <w:r>
        <w:rPr>
          <w:rFonts w:cstheme="minorHAnsi"/>
        </w:rPr>
        <w:t xml:space="preserve">To </w:t>
      </w:r>
      <w:proofErr w:type="spellStart"/>
      <w:r>
        <w:rPr>
          <w:rFonts w:cstheme="minorHAnsi"/>
        </w:rPr>
        <w:t>manufactureproduction</w:t>
      </w:r>
      <w:proofErr w:type="spellEnd"/>
      <w:r>
        <w:rPr>
          <w:rFonts w:cstheme="minorHAnsi"/>
        </w:rPr>
        <w:t xml:space="preserve"> quickly</w:t>
      </w:r>
      <w:r w:rsidR="00C70762">
        <w:rPr>
          <w:rFonts w:cstheme="minorHAnsi"/>
        </w:rPr>
        <w:t>.</w:t>
      </w:r>
    </w:p>
    <w:p w14:paraId="109ADBA9" w14:textId="77777777" w:rsidR="002B2D13" w:rsidRPr="000547C0" w:rsidRDefault="002250A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64968AE3" w:rsidR="002B2D13" w:rsidRPr="000547C0" w:rsidRDefault="005A5C17">
      <w:pPr>
        <w:rPr>
          <w:rFonts w:cstheme="minorHAnsi"/>
        </w:rPr>
      </w:pPr>
      <w:r>
        <w:rPr>
          <w:rFonts w:cstheme="minorHAnsi"/>
        </w:rPr>
        <w:t xml:space="preserve">There are 3 </w:t>
      </w:r>
      <w:proofErr w:type="spellStart"/>
      <w:r>
        <w:rPr>
          <w:rFonts w:cstheme="minorHAnsi"/>
        </w:rPr>
        <w:t>peoplr</w:t>
      </w:r>
      <w:proofErr w:type="spellEnd"/>
      <w:r>
        <w:rPr>
          <w:rFonts w:cstheme="minorHAnsi"/>
        </w:rPr>
        <w:t xml:space="preserve"> involved in this project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2250A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2250A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2250A1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F950342" w:rsidR="002B2D13" w:rsidRPr="000547C0" w:rsidRDefault="00C70762" w:rsidP="00D60069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hooce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production</w:t>
            </w:r>
          </w:p>
        </w:tc>
        <w:tc>
          <w:tcPr>
            <w:tcW w:w="3060" w:type="dxa"/>
          </w:tcPr>
          <w:p w14:paraId="06BF676B" w14:textId="57066D04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854" w:type="dxa"/>
          </w:tcPr>
          <w:p w14:paraId="77EF2373" w14:textId="43F86422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12.23.2021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22C317F5" w:rsidR="002B2D13" w:rsidRPr="000547C0" w:rsidRDefault="00C70762" w:rsidP="00D60069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Analyse</w:t>
            </w:r>
            <w:proofErr w:type="spellEnd"/>
            <w:r>
              <w:rPr>
                <w:rFonts w:cstheme="minorHAnsi"/>
              </w:rPr>
              <w:t xml:space="preserve"> production</w:t>
            </w:r>
          </w:p>
        </w:tc>
        <w:tc>
          <w:tcPr>
            <w:tcW w:w="3060" w:type="dxa"/>
          </w:tcPr>
          <w:p w14:paraId="7376FD88" w14:textId="0A0EFCED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</w:tcPr>
          <w:p w14:paraId="36E951F4" w14:textId="4D5C481E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12.24.2021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30A9A8A9" w:rsidR="002B2D13" w:rsidRPr="000547C0" w:rsidRDefault="00C70762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How to improve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5743018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3AE60474" w:rsidR="002B2D13" w:rsidRPr="000547C0" w:rsidRDefault="00C70762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12.25.2021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21CE824E" w:rsidR="00D62E01" w:rsidRPr="000547C0" w:rsidRDefault="00401324" w:rsidP="006344A8">
            <w:pPr>
              <w:rPr>
                <w:rFonts w:cstheme="minorHAnsi"/>
              </w:rPr>
            </w:pPr>
            <w:r w:rsidRPr="00401324">
              <w:rPr>
                <w:rFonts w:cstheme="minorHAnsi"/>
              </w:rPr>
              <w:t>Learn core skills</w:t>
            </w:r>
          </w:p>
        </w:tc>
        <w:tc>
          <w:tcPr>
            <w:tcW w:w="1324" w:type="dxa"/>
          </w:tcPr>
          <w:p w14:paraId="4091F5A5" w14:textId="77777777" w:rsidR="00D62E01" w:rsidRPr="000547C0" w:rsidRDefault="002250A1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45EA3744" w:rsidR="00D62E01" w:rsidRPr="000547C0" w:rsidRDefault="0040132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</w:tr>
    </w:tbl>
    <w:p w14:paraId="678F69FE" w14:textId="77777777" w:rsidR="00D62E01" w:rsidRPr="000547C0" w:rsidRDefault="002250A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01B5ABD8" w:rsidR="00D62E01" w:rsidRPr="000547C0" w:rsidRDefault="00C70762" w:rsidP="00D62E01">
      <w:pPr>
        <w:rPr>
          <w:rFonts w:cstheme="minorHAnsi"/>
        </w:rPr>
      </w:pPr>
      <w:r>
        <w:rPr>
          <w:rFonts w:cstheme="minorHAnsi"/>
        </w:rPr>
        <w:t>This core skill.</w:t>
      </w:r>
    </w:p>
    <w:p w14:paraId="1804FCAD" w14:textId="77777777" w:rsidR="00D62E01" w:rsidRPr="000547C0" w:rsidRDefault="002250A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987A46A" w:rsidR="00D62E01" w:rsidRPr="000547C0" w:rsidRDefault="00C70762" w:rsidP="00D62E01">
      <w:pPr>
        <w:rPr>
          <w:rFonts w:cstheme="minorHAnsi"/>
        </w:rPr>
      </w:pPr>
      <w:r>
        <w:rPr>
          <w:rFonts w:cstheme="minorHAnsi"/>
        </w:rPr>
        <w:t xml:space="preserve">It is tough to </w:t>
      </w:r>
      <w:proofErr w:type="spellStart"/>
      <w:r>
        <w:rPr>
          <w:rFonts w:cstheme="minorHAnsi"/>
        </w:rPr>
        <w:t>reserch</w:t>
      </w:r>
      <w:proofErr w:type="spellEnd"/>
      <w:r>
        <w:rPr>
          <w:rFonts w:cstheme="minorHAnsi"/>
        </w:rPr>
        <w:t xml:space="preserve"> it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2250A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2250A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2250A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8F83B09" w:rsidR="00D60069" w:rsidRPr="000547C0" w:rsidRDefault="00C7076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Investigate requirement</w:t>
            </w:r>
          </w:p>
        </w:tc>
        <w:tc>
          <w:tcPr>
            <w:tcW w:w="3060" w:type="dxa"/>
          </w:tcPr>
          <w:p w14:paraId="5D1FAAC7" w14:textId="6BF15E09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Sic</w:t>
            </w:r>
          </w:p>
        </w:tc>
        <w:tc>
          <w:tcPr>
            <w:tcW w:w="1854" w:type="dxa"/>
          </w:tcPr>
          <w:p w14:paraId="22E77F38" w14:textId="6AA0897A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12.26.2021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AF11EB9" w:rsidR="00D60069" w:rsidRPr="000547C0" w:rsidRDefault="00C7076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 it deeply</w:t>
            </w:r>
          </w:p>
        </w:tc>
        <w:tc>
          <w:tcPr>
            <w:tcW w:w="3060" w:type="dxa"/>
          </w:tcPr>
          <w:p w14:paraId="20BA607F" w14:textId="6F1E6A86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</w:tcPr>
          <w:p w14:paraId="2914B697" w14:textId="50802493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12.27.2021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503F97A8" w:rsidR="00D60069" w:rsidRPr="000547C0" w:rsidRDefault="00C70762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Usage experience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61E825BC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EC33357" w:rsidR="00D60069" w:rsidRPr="000547C0" w:rsidRDefault="00C70762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12.28.2021</w:t>
            </w:r>
          </w:p>
        </w:tc>
      </w:tr>
    </w:tbl>
    <w:tbl>
      <w:tblPr>
        <w:tblW w:w="4931" w:type="pct"/>
        <w:tblInd w:w="142" w:type="dxa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79"/>
        <w:gridCol w:w="4970"/>
        <w:gridCol w:w="1324"/>
        <w:gridCol w:w="2310"/>
      </w:tblGrid>
      <w:tr w:rsidR="00D62E01" w:rsidRPr="000547C0" w14:paraId="437F9CA5" w14:textId="77777777" w:rsidTr="00C70762">
        <w:tc>
          <w:tcPr>
            <w:tcW w:w="1478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475732FD" w:rsidR="00D62E01" w:rsidRPr="000547C0" w:rsidRDefault="00401324" w:rsidP="006344A8">
            <w:pPr>
              <w:rPr>
                <w:rFonts w:cstheme="minorHAnsi"/>
              </w:rPr>
            </w:pPr>
            <w:r w:rsidRPr="00401324">
              <w:rPr>
                <w:rFonts w:cstheme="minorHAnsi"/>
              </w:rPr>
              <w:t>Learn about git</w:t>
            </w:r>
          </w:p>
        </w:tc>
        <w:tc>
          <w:tcPr>
            <w:tcW w:w="1324" w:type="dxa"/>
          </w:tcPr>
          <w:p w14:paraId="09D75167" w14:textId="77777777" w:rsidR="00D62E01" w:rsidRPr="000547C0" w:rsidRDefault="002250A1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4E5AD59C" w:rsidR="00D62E01" w:rsidRPr="000547C0" w:rsidRDefault="00401324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</w:tr>
    </w:tbl>
    <w:p w14:paraId="11A9415B" w14:textId="77777777" w:rsidR="00D62E01" w:rsidRPr="000547C0" w:rsidRDefault="002250A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7DBCD350" w:rsidR="00D62E01" w:rsidRPr="000547C0" w:rsidRDefault="00322765" w:rsidP="00D62E01">
      <w:pPr>
        <w:rPr>
          <w:rFonts w:cstheme="minorHAnsi"/>
        </w:rPr>
      </w:pPr>
      <w:r>
        <w:rPr>
          <w:rFonts w:cstheme="minorHAnsi"/>
        </w:rPr>
        <w:t>Git is a useful object.</w:t>
      </w:r>
    </w:p>
    <w:p w14:paraId="31CCF89C" w14:textId="77777777" w:rsidR="00D62E01" w:rsidRPr="000547C0" w:rsidRDefault="002250A1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A5A3620" w:rsidR="00D62E01" w:rsidRPr="000547C0" w:rsidRDefault="00322765" w:rsidP="00D62E01">
      <w:pPr>
        <w:rPr>
          <w:rFonts w:cstheme="minorHAnsi"/>
        </w:rPr>
      </w:pPr>
      <w:r>
        <w:rPr>
          <w:rFonts w:cstheme="minorHAnsi"/>
        </w:rPr>
        <w:t>It’s worthy to do that.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2250A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2250A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2250A1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46D510E5" w:rsidR="00D60069" w:rsidRPr="000547C0" w:rsidRDefault="00322765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Know git well</w:t>
            </w:r>
          </w:p>
        </w:tc>
        <w:tc>
          <w:tcPr>
            <w:tcW w:w="3060" w:type="dxa"/>
          </w:tcPr>
          <w:p w14:paraId="5840FF51" w14:textId="169B964B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Jim</w:t>
            </w:r>
          </w:p>
        </w:tc>
        <w:tc>
          <w:tcPr>
            <w:tcW w:w="1854" w:type="dxa"/>
          </w:tcPr>
          <w:p w14:paraId="508F98FF" w14:textId="5B2E0E8C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12.29.2021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53F6B85E" w:rsidR="00D60069" w:rsidRPr="000547C0" w:rsidRDefault="00401324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How to use it correctly</w:t>
            </w:r>
          </w:p>
        </w:tc>
        <w:tc>
          <w:tcPr>
            <w:tcW w:w="3060" w:type="dxa"/>
          </w:tcPr>
          <w:p w14:paraId="26521943" w14:textId="04728E1C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Robby</w:t>
            </w:r>
          </w:p>
        </w:tc>
        <w:tc>
          <w:tcPr>
            <w:tcW w:w="1854" w:type="dxa"/>
          </w:tcPr>
          <w:p w14:paraId="369FE76C" w14:textId="3E0F438D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12.30.2021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27C4BF25" w:rsidR="00D60069" w:rsidRPr="000547C0" w:rsidRDefault="00401324" w:rsidP="00284200">
            <w:pPr>
              <w:pStyle w:val="a"/>
              <w:spacing w:after="80"/>
              <w:rPr>
                <w:rFonts w:cstheme="minorHAnsi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C</w:t>
            </w:r>
            <w:r>
              <w:rPr>
                <w:rFonts w:eastAsia="黑体" w:cstheme="minorHAnsi"/>
                <w:lang w:eastAsia="zh-CN"/>
              </w:rPr>
              <w:t>oncluse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it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3DF6C49C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Jerry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307416CA" w:rsidR="00D60069" w:rsidRPr="000547C0" w:rsidRDefault="00401324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12.31.2021</w:t>
            </w:r>
          </w:p>
        </w:tc>
      </w:tr>
    </w:tbl>
    <w:p w14:paraId="2697D922" w14:textId="77777777" w:rsidR="002B2D13" w:rsidRPr="000547C0" w:rsidRDefault="002250A1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2250A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AAC00D6" w:rsidR="002B2D13" w:rsidRPr="000547C0" w:rsidRDefault="00401324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Git,gitub</w:t>
      </w:r>
      <w:proofErr w:type="spellEnd"/>
      <w:proofErr w:type="gramEnd"/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74D59234" w:rsidR="00212D56" w:rsidRPr="000547C0" w:rsidRDefault="00401324" w:rsidP="00212D56">
      <w:pPr>
        <w:rPr>
          <w:rFonts w:cstheme="minorHAnsi"/>
        </w:rPr>
      </w:pPr>
      <w:r>
        <w:rPr>
          <w:rFonts w:cstheme="minorHAnsi"/>
        </w:rPr>
        <w:t>Next week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5475F" w14:textId="77777777" w:rsidR="002250A1" w:rsidRDefault="002250A1">
      <w:pPr>
        <w:spacing w:before="0" w:after="0"/>
      </w:pPr>
      <w:r>
        <w:separator/>
      </w:r>
    </w:p>
  </w:endnote>
  <w:endnote w:type="continuationSeparator" w:id="0">
    <w:p w14:paraId="444F4BA0" w14:textId="77777777" w:rsidR="002250A1" w:rsidRDefault="002250A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32C9" w14:textId="77777777" w:rsidR="002250A1" w:rsidRDefault="002250A1">
      <w:pPr>
        <w:spacing w:before="0" w:after="0"/>
      </w:pPr>
      <w:r>
        <w:separator/>
      </w:r>
    </w:p>
  </w:footnote>
  <w:footnote w:type="continuationSeparator" w:id="0">
    <w:p w14:paraId="1587383B" w14:textId="77777777" w:rsidR="002250A1" w:rsidRDefault="002250A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250A1"/>
    <w:rsid w:val="002B2D13"/>
    <w:rsid w:val="00322765"/>
    <w:rsid w:val="0034721D"/>
    <w:rsid w:val="003D5BF7"/>
    <w:rsid w:val="003D5D47"/>
    <w:rsid w:val="003F257D"/>
    <w:rsid w:val="00401324"/>
    <w:rsid w:val="004F7189"/>
    <w:rsid w:val="005A5C17"/>
    <w:rsid w:val="005A7328"/>
    <w:rsid w:val="006344A8"/>
    <w:rsid w:val="006C2459"/>
    <w:rsid w:val="006F5CF4"/>
    <w:rsid w:val="007142A3"/>
    <w:rsid w:val="00734EEC"/>
    <w:rsid w:val="007F04FA"/>
    <w:rsid w:val="00B777C6"/>
    <w:rsid w:val="00C1744B"/>
    <w:rsid w:val="00C70762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CCE8CF" w:themeFill="background1"/>
      </w:tc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411B0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8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姓 名</cp:lastModifiedBy>
  <cp:revision>3</cp:revision>
  <dcterms:created xsi:type="dcterms:W3CDTF">2022-01-05T08:51:00Z</dcterms:created>
  <dcterms:modified xsi:type="dcterms:W3CDTF">2022-01-05T08:55:00Z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